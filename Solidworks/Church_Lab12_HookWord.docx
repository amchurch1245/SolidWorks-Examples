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:rsidTr="00A43A5B">
        <w:trPr>
          <w:cantSplit/>
          <w:trHeight w:val="4488"/>
        </w:trPr>
        <w:tc>
          <w:tcPr>
            <w:tcW w:w="6285" w:type="dxa"/>
          </w:tcPr>
          <w:p w:rsidR="00F448BC" w:rsidRDefault="00603E10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53815" cy="318897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3188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:rsidR="00B77317" w:rsidRPr="00CD1539" w:rsidRDefault="00603E10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aw_hook-test</w:t>
                  </w:r>
                </w:p>
                <w:p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:rsidR="00B77317" w:rsidRPr="00CD1539" w:rsidRDefault="00603E10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Wednesday, April 24, 2019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:rsidR="00B77317" w:rsidRPr="00CD1539" w:rsidRDefault="00603E10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SimulationXpress Study</w:t>
                  </w:r>
                </w:p>
                <w:p w:rsidR="00B77317" w:rsidRPr="006A441F" w:rsidRDefault="00603E10" w:rsidP="00603E10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603E10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:rsidR="00603E10" w:rsidRDefault="001041F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7018671" w:history="1">
                        <w:r w:rsidR="00603E10" w:rsidRPr="006A1F27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603E10">
                          <w:rPr>
                            <w:noProof/>
                            <w:webHidden/>
                          </w:rPr>
                          <w:tab/>
                        </w:r>
                        <w:r w:rsidR="00603E10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603E10">
                          <w:rPr>
                            <w:noProof/>
                            <w:webHidden/>
                          </w:rPr>
                          <w:instrText xml:space="preserve"> PAGEREF _Toc7018671 \h </w:instrText>
                        </w:r>
                        <w:r w:rsidR="00603E10">
                          <w:rPr>
                            <w:noProof/>
                            <w:webHidden/>
                          </w:rPr>
                        </w:r>
                        <w:r w:rsidR="00603E10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603E10">
                          <w:rPr>
                            <w:noProof/>
                            <w:webHidden/>
                          </w:rPr>
                          <w:t>1</w:t>
                        </w:r>
                        <w:r w:rsidR="00603E10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603E10" w:rsidRDefault="00190703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7018672" w:history="1">
                        <w:r w:rsidR="00603E10" w:rsidRPr="006A1F27">
                          <w:rPr>
                            <w:rStyle w:val="Hyperlink"/>
                            <w:noProof/>
                          </w:rPr>
                          <w:t>Assumptions</w:t>
                        </w:r>
                        <w:r w:rsidR="00603E10">
                          <w:rPr>
                            <w:noProof/>
                            <w:webHidden/>
                          </w:rPr>
                          <w:tab/>
                        </w:r>
                        <w:r w:rsidR="00603E10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603E10">
                          <w:rPr>
                            <w:noProof/>
                            <w:webHidden/>
                          </w:rPr>
                          <w:instrText xml:space="preserve"> PAGEREF _Toc7018672 \h </w:instrText>
                        </w:r>
                        <w:r w:rsidR="00603E10">
                          <w:rPr>
                            <w:noProof/>
                            <w:webHidden/>
                          </w:rPr>
                        </w:r>
                        <w:r w:rsidR="00603E10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603E10">
                          <w:rPr>
                            <w:noProof/>
                            <w:webHidden/>
                          </w:rPr>
                          <w:t>2</w:t>
                        </w:r>
                        <w:r w:rsidR="00603E10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603E10" w:rsidRDefault="00190703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7018673" w:history="1">
                        <w:r w:rsidR="00603E10" w:rsidRPr="006A1F27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 w:rsidR="00603E10">
                          <w:rPr>
                            <w:noProof/>
                            <w:webHidden/>
                          </w:rPr>
                          <w:tab/>
                        </w:r>
                        <w:r w:rsidR="00603E10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603E10">
                          <w:rPr>
                            <w:noProof/>
                            <w:webHidden/>
                          </w:rPr>
                          <w:instrText xml:space="preserve"> PAGEREF _Toc7018673 \h </w:instrText>
                        </w:r>
                        <w:r w:rsidR="00603E10">
                          <w:rPr>
                            <w:noProof/>
                            <w:webHidden/>
                          </w:rPr>
                        </w:r>
                        <w:r w:rsidR="00603E10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603E10">
                          <w:rPr>
                            <w:noProof/>
                            <w:webHidden/>
                          </w:rPr>
                          <w:t>2</w:t>
                        </w:r>
                        <w:r w:rsidR="00603E10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603E10" w:rsidRDefault="00190703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7018674" w:history="1">
                        <w:r w:rsidR="00603E10" w:rsidRPr="006A1F27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 w:rsidR="00603E10">
                          <w:rPr>
                            <w:noProof/>
                            <w:webHidden/>
                          </w:rPr>
                          <w:tab/>
                        </w:r>
                        <w:r w:rsidR="00603E10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603E10">
                          <w:rPr>
                            <w:noProof/>
                            <w:webHidden/>
                          </w:rPr>
                          <w:instrText xml:space="preserve"> PAGEREF _Toc7018674 \h </w:instrText>
                        </w:r>
                        <w:r w:rsidR="00603E10">
                          <w:rPr>
                            <w:noProof/>
                            <w:webHidden/>
                          </w:rPr>
                        </w:r>
                        <w:r w:rsidR="00603E10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603E10">
                          <w:rPr>
                            <w:noProof/>
                            <w:webHidden/>
                          </w:rPr>
                          <w:t>4</w:t>
                        </w:r>
                        <w:r w:rsidR="00603E10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603E10" w:rsidRDefault="00190703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7018675" w:history="1">
                        <w:r w:rsidR="00603E10" w:rsidRPr="006A1F27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 w:rsidR="00603E10">
                          <w:rPr>
                            <w:noProof/>
                            <w:webHidden/>
                          </w:rPr>
                          <w:tab/>
                        </w:r>
                        <w:r w:rsidR="00603E10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603E10">
                          <w:rPr>
                            <w:noProof/>
                            <w:webHidden/>
                          </w:rPr>
                          <w:instrText xml:space="preserve"> PAGEREF _Toc7018675 \h </w:instrText>
                        </w:r>
                        <w:r w:rsidR="00603E10">
                          <w:rPr>
                            <w:noProof/>
                            <w:webHidden/>
                          </w:rPr>
                        </w:r>
                        <w:r w:rsidR="00603E10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603E10">
                          <w:rPr>
                            <w:noProof/>
                            <w:webHidden/>
                          </w:rPr>
                          <w:t>5</w:t>
                        </w:r>
                        <w:r w:rsidR="00603E10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603E10" w:rsidRDefault="00190703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7018676" w:history="1">
                        <w:r w:rsidR="00603E10" w:rsidRPr="006A1F27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 w:rsidR="00603E10">
                          <w:rPr>
                            <w:noProof/>
                            <w:webHidden/>
                          </w:rPr>
                          <w:tab/>
                        </w:r>
                        <w:r w:rsidR="00603E10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603E10">
                          <w:rPr>
                            <w:noProof/>
                            <w:webHidden/>
                          </w:rPr>
                          <w:instrText xml:space="preserve"> PAGEREF _Toc7018676 \h </w:instrText>
                        </w:r>
                        <w:r w:rsidR="00603E10">
                          <w:rPr>
                            <w:noProof/>
                            <w:webHidden/>
                          </w:rPr>
                        </w:r>
                        <w:r w:rsidR="00603E10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603E10">
                          <w:rPr>
                            <w:noProof/>
                            <w:webHidden/>
                          </w:rPr>
                          <w:t>6</w:t>
                        </w:r>
                        <w:r w:rsidR="00603E10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603E10" w:rsidRDefault="00190703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7018677" w:history="1">
                        <w:r w:rsidR="00603E10" w:rsidRPr="006A1F27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 w:rsidR="00603E10">
                          <w:rPr>
                            <w:noProof/>
                            <w:webHidden/>
                          </w:rPr>
                          <w:tab/>
                        </w:r>
                        <w:r w:rsidR="00603E10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603E10">
                          <w:rPr>
                            <w:noProof/>
                            <w:webHidden/>
                          </w:rPr>
                          <w:instrText xml:space="preserve"> PAGEREF _Toc7018677 \h </w:instrText>
                        </w:r>
                        <w:r w:rsidR="00603E10">
                          <w:rPr>
                            <w:noProof/>
                            <w:webHidden/>
                          </w:rPr>
                        </w:r>
                        <w:r w:rsidR="00603E10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603E10">
                          <w:rPr>
                            <w:noProof/>
                            <w:webHidden/>
                          </w:rPr>
                          <w:t>8</w:t>
                        </w:r>
                        <w:r w:rsidR="00603E10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603E10" w:rsidRDefault="00190703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7018678" w:history="1">
                        <w:r w:rsidR="00603E10" w:rsidRPr="006A1F27">
                          <w:rPr>
                            <w:rStyle w:val="Hyperlink"/>
                            <w:noProof/>
                          </w:rPr>
                          <w:t>Conclusion</w:t>
                        </w:r>
                        <w:r w:rsidR="00603E10">
                          <w:rPr>
                            <w:noProof/>
                            <w:webHidden/>
                          </w:rPr>
                          <w:tab/>
                        </w:r>
                        <w:r w:rsidR="00603E10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603E10">
                          <w:rPr>
                            <w:noProof/>
                            <w:webHidden/>
                          </w:rPr>
                          <w:instrText xml:space="preserve"> PAGEREF _Toc7018678 \h </w:instrText>
                        </w:r>
                        <w:r w:rsidR="00603E10">
                          <w:rPr>
                            <w:noProof/>
                            <w:webHidden/>
                          </w:rPr>
                        </w:r>
                        <w:r w:rsidR="00603E10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603E10">
                          <w:rPr>
                            <w:noProof/>
                            <w:webHidden/>
                          </w:rPr>
                          <w:t>11</w:t>
                        </w:r>
                        <w:r w:rsidR="00603E10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C27B5D" w:rsidRDefault="00603E10" w:rsidP="00C27B5D">
            <w:pPr>
              <w:pStyle w:val="Heading1"/>
              <w:outlineLvl w:val="0"/>
            </w:pPr>
            <w:bookmarkStart w:id="0" w:name="_Toc7018671"/>
            <w:r>
              <w:t>Description</w:t>
            </w:r>
            <w:bookmarkEnd w:id="0"/>
          </w:p>
          <w:p w:rsidR="00F448BC" w:rsidRPr="00E65D6E" w:rsidRDefault="00603E10" w:rsidP="00FF408C">
            <w:r>
              <w:t>No Data</w:t>
            </w:r>
          </w:p>
        </w:tc>
        <w:tc>
          <w:tcPr>
            <w:tcW w:w="4713" w:type="dxa"/>
            <w:vMerge/>
          </w:tcPr>
          <w:p w:rsidR="00F448BC" w:rsidRPr="00A33AA4" w:rsidRDefault="00F448BC" w:rsidP="00840CC7">
            <w:pPr>
              <w:pStyle w:val="TOC3"/>
            </w:pPr>
          </w:p>
        </w:tc>
      </w:tr>
    </w:tbl>
    <w:p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:rsidTr="00DD03CF">
        <w:tc>
          <w:tcPr>
            <w:tcW w:w="11016" w:type="dxa"/>
          </w:tcPr>
          <w:p w:rsidR="00343025" w:rsidRDefault="00603E10" w:rsidP="00343025">
            <w:pPr>
              <w:pStyle w:val="Heading1"/>
              <w:outlineLvl w:val="0"/>
            </w:pPr>
            <w:bookmarkStart w:id="1" w:name="_Toc7018672"/>
            <w:bookmarkStart w:id="2" w:name="_Toc243733140"/>
            <w:bookmarkStart w:id="3" w:name="_Toc245020107"/>
            <w:bookmarkStart w:id="4" w:name="_Toc245020139"/>
            <w:r>
              <w:lastRenderedPageBreak/>
              <w:t>Assumptions</w:t>
            </w:r>
            <w:bookmarkEnd w:id="1"/>
          </w:p>
          <w:p w:rsidR="00A96F2C" w:rsidRDefault="00A96F2C" w:rsidP="00A96F2C"/>
        </w:tc>
      </w:tr>
    </w:tbl>
    <w:p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:rsidTr="00ED5A01">
        <w:tc>
          <w:tcPr>
            <w:tcW w:w="11016" w:type="dxa"/>
          </w:tcPr>
          <w:p w:rsidR="00FF408C" w:rsidRDefault="00603E10" w:rsidP="00FF408C">
            <w:pPr>
              <w:pStyle w:val="Heading1"/>
              <w:outlineLvl w:val="0"/>
            </w:pPr>
            <w:bookmarkStart w:id="5" w:name="_Toc7018673"/>
            <w:r>
              <w:lastRenderedPageBreak/>
              <w:t>Model Information</w:t>
            </w:r>
            <w:bookmarkEnd w:id="5"/>
          </w:p>
          <w:p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:rsidTr="00077EA0">
                    <w:tc>
                      <w:tcPr>
                        <w:tcW w:w="8640" w:type="dxa"/>
                      </w:tcPr>
                      <w:p w:rsidR="00077EA0" w:rsidRDefault="00603E10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lastRenderedPageBreak/>
                          <w:drawing>
                            <wp:inline distT="0" distB="0" distL="0" distR="0">
                              <wp:extent cx="5349240" cy="6600825"/>
                              <wp:effectExtent l="0" t="0" r="3810" b="9525"/>
                              <wp:docPr id="4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66008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16188" w:rsidRDefault="00603E10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aw_hook-test</w:t>
                  </w:r>
                </w:p>
                <w:p w:rsidR="00C16188" w:rsidRDefault="00603E10" w:rsidP="00603E10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Pr="0044448A" w:rsidRDefault="00603E10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603E10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603E1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603E1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603E1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Default="00603E10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Split Line1</w:t>
                  </w:r>
                </w:p>
                <w:p w:rsidR="004B3022" w:rsidRPr="0044448A" w:rsidRDefault="00603E10" w:rsidP="0044448A">
                  <w:pPr>
                    <w:jc w:val="cent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1562735" cy="1928495"/>
                        <wp:effectExtent l="0" t="0" r="0" b="0"/>
                        <wp:docPr id="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19284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Pr="0044448A" w:rsidRDefault="00603E1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603E10" w:rsidRDefault="00603E1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Mass:21.022 lb</w:t>
                  </w:r>
                </w:p>
                <w:p w:rsidR="00603E10" w:rsidRDefault="00603E1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Volume:75.5697 in^3</w:t>
                  </w:r>
                </w:p>
                <w:p w:rsidR="00603E10" w:rsidRDefault="00603E1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Density:0.27818 lb/in^3</w:t>
                  </w:r>
                </w:p>
                <w:p w:rsidR="00603E10" w:rsidRDefault="00603E1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Weight:21.0077 lbf</w:t>
                  </w:r>
                </w:p>
                <w:p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603E10" w:rsidRDefault="00603E1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C:\Users\Public\Documents\SOLIDWORKS\SOLIDWORKS 2017\tutorial\cosmosxpress\aw_hook-test.sldprt</w:t>
                  </w:r>
                </w:p>
                <w:p w:rsidR="00C16188" w:rsidRPr="0044448A" w:rsidRDefault="00603E1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Apr 24 16:39:33 2019</w:t>
                  </w:r>
                </w:p>
              </w:tc>
            </w:tr>
          </w:tbl>
          <w:p w:rsidR="00FF408C" w:rsidRDefault="00FF408C" w:rsidP="00A96F2C"/>
        </w:tc>
      </w:tr>
      <w:bookmarkEnd w:id="2"/>
      <w:bookmarkEnd w:id="3"/>
      <w:bookmarkEnd w:id="4"/>
    </w:tbl>
    <w:p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:rsidTr="005273D5">
        <w:trPr>
          <w:trHeight w:val="4158"/>
        </w:trPr>
        <w:tc>
          <w:tcPr>
            <w:tcW w:w="11136" w:type="dxa"/>
          </w:tcPr>
          <w:p w:rsidR="00E80CD9" w:rsidRPr="00AC3438" w:rsidRDefault="00603E10" w:rsidP="000A7C6B">
            <w:pPr>
              <w:pStyle w:val="Heading1"/>
              <w:outlineLvl w:val="0"/>
            </w:pPr>
            <w:bookmarkStart w:id="6" w:name="_Toc7018674"/>
            <w:bookmarkStart w:id="7" w:name="_Toc243733144"/>
            <w:bookmarkStart w:id="8" w:name="_Toc245020112"/>
            <w:bookmarkStart w:id="9" w:name="_Toc245020144"/>
            <w:r>
              <w:t>Material Properties</w:t>
            </w:r>
            <w:bookmarkEnd w:id="6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603E10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603E10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603E10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:rsidR="00E80CD9" w:rsidRPr="00577134" w:rsidRDefault="00603E10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4365" cy="2350135"/>
                        <wp:effectExtent l="0" t="0" r="635" b="0"/>
                        <wp:docPr id="6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23501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603E10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603E1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Alloy Steel</w:t>
                        </w:r>
                      </w:p>
                    </w:tc>
                  </w:tr>
                  <w:tr w:rsidR="00603E10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603E10" w:rsidRDefault="00603E1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603E10" w:rsidRDefault="00603E1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603E10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603E10" w:rsidRDefault="00603E1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603E10" w:rsidRDefault="00603E1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Max von Mises Stress</w:t>
                        </w:r>
                      </w:p>
                    </w:tc>
                  </w:tr>
                  <w:tr w:rsidR="00603E10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603E10" w:rsidRDefault="00603E1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603E10" w:rsidRDefault="00603E1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89984.6 psi</w:t>
                        </w:r>
                      </w:p>
                    </w:tc>
                  </w:tr>
                  <w:tr w:rsidR="00603E10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603E10" w:rsidRDefault="00603E1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603E10" w:rsidRDefault="00603E1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104982 psi</w:t>
                        </w:r>
                      </w:p>
                    </w:tc>
                  </w:tr>
                </w:tbl>
                <w:p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:rsidR="00E80CD9" w:rsidRPr="00577134" w:rsidRDefault="00603E1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1(Split Line1)(aw_hook-test)</w:t>
                  </w:r>
                </w:p>
              </w:tc>
            </w:tr>
          </w:tbl>
          <w:p w:rsidR="00E80CD9" w:rsidRDefault="00E80CD9" w:rsidP="000A7C6B"/>
        </w:tc>
      </w:tr>
      <w:bookmarkEnd w:id="7"/>
      <w:bookmarkEnd w:id="8"/>
      <w:bookmarkEnd w:id="9"/>
    </w:tbl>
    <w:p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:rsidTr="00452CBC">
        <w:tc>
          <w:tcPr>
            <w:tcW w:w="11016" w:type="dxa"/>
          </w:tcPr>
          <w:p w:rsidR="005273D5" w:rsidRPr="00AF1A58" w:rsidRDefault="00603E10" w:rsidP="000A7C6B">
            <w:pPr>
              <w:pStyle w:val="Heading1"/>
              <w:outlineLvl w:val="0"/>
              <w:rPr>
                <w:b w:val="0"/>
                <w:bCs w:val="0"/>
              </w:rPr>
            </w:pPr>
            <w:bookmarkStart w:id="10" w:name="_Toc7018675"/>
            <w:r>
              <w:rPr>
                <w:rStyle w:val="Strong"/>
              </w:rPr>
              <w:lastRenderedPageBreak/>
              <w:t>Loads and Fixtures</w:t>
            </w:r>
            <w:bookmarkEnd w:id="10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603E10" w:rsidTr="005425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603E10" w:rsidRPr="004E282D" w:rsidRDefault="00603E10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603E10" w:rsidRPr="004E282D" w:rsidRDefault="00603E1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603E10" w:rsidRPr="004E282D" w:rsidRDefault="00603E1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603E10" w:rsidTr="00A91B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:rsidR="00603E10" w:rsidRPr="00AD5FBA" w:rsidRDefault="00603E10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:rsidR="00603E10" w:rsidRPr="006208CB" w:rsidRDefault="00603E10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772285" cy="2186940"/>
                        <wp:effectExtent l="0" t="0" r="0" b="3810"/>
                        <wp:docPr id="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21869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603E10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603E10" w:rsidRPr="00BE6656" w:rsidRDefault="00603E10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603E10" w:rsidRPr="00154A1A" w:rsidRDefault="00603E1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603E10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603E10" w:rsidRDefault="00603E10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603E10" w:rsidRDefault="00603E1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:rsidR="00603E10" w:rsidRPr="004C6DEB" w:rsidRDefault="00603E10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603E10" w:rsidTr="003D54B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603E10" w:rsidRPr="004E282D" w:rsidRDefault="00603E10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603E10" w:rsidRPr="004E282D" w:rsidRDefault="00603E1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603E10" w:rsidRPr="004E282D" w:rsidRDefault="00603E1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603E10" w:rsidTr="00DF65F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:rsidR="00603E10" w:rsidRPr="00F42DD1" w:rsidRDefault="00603E10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:rsidR="00603E10" w:rsidRPr="006208CB" w:rsidRDefault="00603E10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7540" cy="2353945"/>
                        <wp:effectExtent l="0" t="0" r="0" b="8255"/>
                        <wp:docPr id="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23539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603E10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603E10" w:rsidRPr="00BE6656" w:rsidRDefault="00603E10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603E10" w:rsidRPr="00B77EA3" w:rsidRDefault="00603E1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2 face(s), 1 plane(s)</w:t>
                        </w:r>
                      </w:p>
                    </w:tc>
                  </w:tr>
                  <w:tr w:rsidR="00603E10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603E10" w:rsidRDefault="00603E10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603E10" w:rsidRDefault="00603E1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Plane2</w:t>
                        </w:r>
                      </w:p>
                    </w:tc>
                  </w:tr>
                  <w:tr w:rsidR="00603E10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603E10" w:rsidRDefault="00603E10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603E10" w:rsidRDefault="00603E1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force</w:t>
                        </w:r>
                      </w:p>
                    </w:tc>
                  </w:tr>
                  <w:tr w:rsidR="00603E10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603E10" w:rsidRDefault="00603E10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603E10" w:rsidRDefault="00603E1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---, ---, -1500 lbf</w:t>
                        </w:r>
                      </w:p>
                    </w:tc>
                  </w:tr>
                </w:tbl>
                <w:p w:rsidR="00603E10" w:rsidRDefault="00603E10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:rsidR="005273D5" w:rsidRDefault="005273D5" w:rsidP="000A7C6B">
            <w:pPr>
              <w:rPr>
                <w:rStyle w:val="Strong"/>
              </w:rPr>
            </w:pPr>
          </w:p>
        </w:tc>
      </w:tr>
    </w:tbl>
    <w:p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A61A59" w:rsidRDefault="00603E10" w:rsidP="000A7C6B">
            <w:pPr>
              <w:pStyle w:val="Heading1"/>
              <w:outlineLvl w:val="0"/>
            </w:pPr>
            <w:bookmarkStart w:id="11" w:name="_Toc7018676"/>
            <w:r>
              <w:lastRenderedPageBreak/>
              <w:t>Mesh information</w:t>
            </w:r>
            <w:bookmarkEnd w:id="11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603E10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603E1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603E10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603E10" w:rsidRDefault="00603E10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603E10" w:rsidRDefault="00603E1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Standard mesh</w:t>
                  </w:r>
                </w:p>
              </w:tc>
            </w:tr>
            <w:tr w:rsidR="00603E10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603E10" w:rsidRDefault="00603E10" w:rsidP="00C16188">
                  <w:r>
                    <w:t xml:space="preserve">Automatic Transition: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603E10" w:rsidRDefault="00603E1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603E10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603E10" w:rsidRDefault="00603E10" w:rsidP="00C16188">
                  <w:r>
                    <w:t xml:space="preserve">Include Mesh Auto Loops: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603E10" w:rsidRDefault="00603E1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603E10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603E10" w:rsidRDefault="00603E10" w:rsidP="00C16188">
                  <w:r>
                    <w:t>Jacobian points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603E10" w:rsidRDefault="00603E1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 Points</w:t>
                  </w:r>
                </w:p>
              </w:tc>
            </w:tr>
            <w:tr w:rsidR="00603E10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603E10" w:rsidRDefault="00603E10" w:rsidP="00C16188">
                  <w:r>
                    <w:t>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603E10" w:rsidRDefault="00603E1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5.37052 mm</w:t>
                  </w:r>
                </w:p>
              </w:tc>
            </w:tr>
            <w:tr w:rsidR="00603E10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603E10" w:rsidRDefault="00603E10" w:rsidP="00C16188">
                  <w:r>
                    <w:t>Tolerance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603E10" w:rsidRDefault="00603E1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0.268526 mm</w:t>
                  </w:r>
                </w:p>
              </w:tc>
            </w:tr>
            <w:tr w:rsidR="00603E10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603E10" w:rsidRDefault="00603E10" w:rsidP="00C16188">
                  <w:r>
                    <w:t>Mesh Quality Plot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603E10" w:rsidRDefault="00603E1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:rsidR="00690657" w:rsidRDefault="00690657" w:rsidP="00690657"/>
          <w:p w:rsidR="00A9531D" w:rsidRPr="00690657" w:rsidRDefault="00603E10" w:rsidP="00690657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603E10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603E1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76649</w:t>
                  </w:r>
                </w:p>
              </w:tc>
            </w:tr>
            <w:tr w:rsidR="00603E10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603E10" w:rsidRDefault="00603E10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603E10" w:rsidRDefault="00603E1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51694</w:t>
                  </w:r>
                </w:p>
              </w:tc>
            </w:tr>
            <w:tr w:rsidR="00603E10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603E10" w:rsidRDefault="00603E10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603E10" w:rsidRDefault="00603E1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11.359</w:t>
                  </w:r>
                </w:p>
              </w:tc>
            </w:tr>
            <w:tr w:rsidR="00603E10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603E10" w:rsidRDefault="00603E10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603E10" w:rsidRDefault="00603E1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99</w:t>
                  </w:r>
                </w:p>
              </w:tc>
            </w:tr>
            <w:tr w:rsidR="00603E10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603E10" w:rsidRDefault="00603E10" w:rsidP="00C16188">
                  <w:r>
                    <w:t>%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603E10" w:rsidRDefault="00603E1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0.0058</w:t>
                  </w:r>
                </w:p>
              </w:tc>
            </w:tr>
            <w:tr w:rsidR="00603E10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603E10" w:rsidRDefault="00603E10" w:rsidP="00C16188">
                  <w:r>
                    <w:t>% of distorted elements(Jacobian)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603E10" w:rsidRDefault="00603E1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603E10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603E10" w:rsidRDefault="00603E10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603E10" w:rsidRDefault="00603E1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00:00:03</w:t>
                  </w:r>
                </w:p>
              </w:tc>
            </w:tr>
            <w:tr w:rsidR="00603E10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603E10" w:rsidRDefault="00603E10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603E10" w:rsidRDefault="00603E1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SE-A218-16</w:t>
                  </w:r>
                </w:p>
              </w:tc>
            </w:tr>
            <w:tr w:rsidR="00D803B1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:rsidR="00D803B1" w:rsidRDefault="00603E10" w:rsidP="00D803B1">
                  <w:pPr>
                    <w:jc w:val="cent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6711315" cy="5553075"/>
                        <wp:effectExtent l="0" t="0" r="0" b="9525"/>
                        <wp:docPr id="9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1315" cy="5553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1A59" w:rsidRPr="00F077CB" w:rsidRDefault="00A61A59" w:rsidP="000A7C6B"/>
        </w:tc>
      </w:tr>
    </w:tbl>
    <w:p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EC2432" w:rsidRDefault="00603E10" w:rsidP="000A7C6B">
            <w:pPr>
              <w:pStyle w:val="Heading1"/>
              <w:outlineLvl w:val="0"/>
            </w:pPr>
            <w:bookmarkStart w:id="12" w:name="_Toc7018677"/>
            <w:bookmarkStart w:id="13" w:name="_Toc243733152"/>
            <w:bookmarkStart w:id="14" w:name="_Toc245020120"/>
            <w:bookmarkStart w:id="15" w:name="_Toc245020152"/>
            <w:r>
              <w:lastRenderedPageBreak/>
              <w:t>Study Results</w:t>
            </w:r>
            <w:bookmarkEnd w:id="12"/>
          </w:p>
          <w:p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336"/>
              <w:gridCol w:w="2934"/>
              <w:gridCol w:w="2645"/>
              <w:gridCol w:w="2623"/>
            </w:tblGrid>
            <w:tr w:rsidR="00603E10" w:rsidTr="00866DF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603E10" w:rsidRDefault="00603E10" w:rsidP="00603E10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603E10" w:rsidRDefault="00603E10" w:rsidP="00603E1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603E10" w:rsidRDefault="00603E10" w:rsidP="00603E1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603E10" w:rsidRDefault="00603E10" w:rsidP="00603E1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603E10" w:rsidTr="00866DF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603E10" w:rsidRPr="004D2956" w:rsidRDefault="00603E10" w:rsidP="00603E10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603E10" w:rsidRPr="004D2956" w:rsidRDefault="00603E10" w:rsidP="00603E1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603E10" w:rsidRDefault="00603E10" w:rsidP="00603E1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1.653e+001psi</w:t>
                  </w:r>
                </w:p>
                <w:p w:rsidR="00603E10" w:rsidRPr="004D2956" w:rsidRDefault="00603E10" w:rsidP="00603E1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74686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603E10" w:rsidRDefault="00603E10" w:rsidP="00603E1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1.711e+004psi</w:t>
                  </w:r>
                </w:p>
                <w:p w:rsidR="00603E10" w:rsidRPr="004D2956" w:rsidRDefault="00603E10" w:rsidP="00603E1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3154</w:t>
                  </w:r>
                </w:p>
              </w:tc>
            </w:tr>
            <w:tr w:rsidR="00603E10" w:rsidTr="00866DF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603E10" w:rsidRDefault="00603E10" w:rsidP="00603E10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858000" cy="5674360"/>
                        <wp:effectExtent l="0" t="0" r="0" b="2540"/>
                        <wp:docPr id="1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56743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03E10" w:rsidRPr="004D2956" w:rsidRDefault="00603E10" w:rsidP="00603E1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aw_hook-test-SimulationXpress Study-Stress-Stress</w:t>
                  </w:r>
                </w:p>
              </w:tc>
            </w:tr>
          </w:tbl>
          <w:p w:rsidR="00603E10" w:rsidRDefault="00603E10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658"/>
              <w:gridCol w:w="3269"/>
              <w:gridCol w:w="2485"/>
              <w:gridCol w:w="2126"/>
            </w:tblGrid>
            <w:tr w:rsidR="00603E10" w:rsidTr="00866DF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603E10" w:rsidRDefault="00603E10" w:rsidP="00603E10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603E10" w:rsidRDefault="00603E10" w:rsidP="00603E1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603E10" w:rsidRDefault="00603E10" w:rsidP="00603E1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603E10" w:rsidRDefault="00603E10" w:rsidP="00603E1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603E10" w:rsidTr="00866DF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603E10" w:rsidRPr="004D2956" w:rsidRDefault="00603E10" w:rsidP="00603E10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603E10" w:rsidRPr="004D2956" w:rsidRDefault="00603E10" w:rsidP="00603E1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603E10" w:rsidRDefault="00603E10" w:rsidP="00603E1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0.000e+000in</w:t>
                  </w:r>
                </w:p>
                <w:p w:rsidR="00603E10" w:rsidRPr="004D2956" w:rsidRDefault="00603E10" w:rsidP="00603E1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92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603E10" w:rsidRDefault="00603E10" w:rsidP="00603E1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2.542e-002in</w:t>
                  </w:r>
                </w:p>
                <w:p w:rsidR="00603E10" w:rsidRPr="004D2956" w:rsidRDefault="00603E10" w:rsidP="00603E1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58172</w:t>
                  </w:r>
                </w:p>
              </w:tc>
            </w:tr>
            <w:tr w:rsidR="00603E10" w:rsidTr="00866DF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603E10" w:rsidRDefault="00603E10" w:rsidP="00603E10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6858000" cy="5674360"/>
                        <wp:effectExtent l="0" t="0" r="0" b="2540"/>
                        <wp:docPr id="11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56743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03E10" w:rsidRPr="004D2956" w:rsidRDefault="00603E10" w:rsidP="00603E1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aw_hook-test-SimulationXpress Study-Displacement-Displacement</w:t>
                  </w:r>
                </w:p>
              </w:tc>
            </w:tr>
          </w:tbl>
          <w:p w:rsidR="00603E10" w:rsidRDefault="00603E10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137"/>
              <w:gridCol w:w="7401"/>
            </w:tblGrid>
            <w:tr w:rsidR="00603E10" w:rsidTr="0077586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603E10" w:rsidRDefault="00603E10" w:rsidP="00603E10">
                  <w:r>
                    <w:t>Name</w:t>
                  </w:r>
                </w:p>
              </w:tc>
              <w:tc>
                <w:tcPr>
                  <w:tcW w:w="816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603E10" w:rsidRDefault="00603E10" w:rsidP="00603E1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</w:tr>
            <w:tr w:rsidR="00603E10" w:rsidTr="00554E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603E10" w:rsidRPr="004D2956" w:rsidRDefault="00603E10" w:rsidP="00603E10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Deformation</w:t>
                  </w:r>
                </w:p>
              </w:tc>
              <w:tc>
                <w:tcPr>
                  <w:tcW w:w="816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603E10" w:rsidRPr="004D2956" w:rsidRDefault="00603E10" w:rsidP="00603E1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Deformed shape</w:t>
                  </w:r>
                </w:p>
              </w:tc>
            </w:tr>
            <w:tr w:rsidR="00603E10" w:rsidTr="00866DF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603E10" w:rsidRDefault="00603E10" w:rsidP="00603E10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6858000" cy="5674360"/>
                        <wp:effectExtent l="0" t="0" r="0" b="2540"/>
                        <wp:docPr id="12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56743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03E10" w:rsidRPr="004D2956" w:rsidRDefault="00603E10" w:rsidP="00603E1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aw_hook-test-SimulationXpress Study-Displacement-Deformation</w:t>
                  </w:r>
                </w:p>
              </w:tc>
            </w:tr>
          </w:tbl>
          <w:p w:rsidR="00603E10" w:rsidRDefault="00603E10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16"/>
              <w:gridCol w:w="3033"/>
              <w:gridCol w:w="2556"/>
              <w:gridCol w:w="2533"/>
            </w:tblGrid>
            <w:tr w:rsidR="00603E10" w:rsidTr="00866DF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603E10" w:rsidRDefault="00603E10" w:rsidP="00603E10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603E10" w:rsidRDefault="00603E10" w:rsidP="00603E1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603E10" w:rsidRDefault="00603E10" w:rsidP="00603E1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603E10" w:rsidRDefault="00603E10" w:rsidP="00603E1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603E10" w:rsidTr="00866DF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603E10" w:rsidRPr="004D2956" w:rsidRDefault="00603E10" w:rsidP="00603E10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 xml:space="preserve">Factor of </w:t>
                  </w:r>
                  <w:bookmarkStart w:id="16" w:name="_GoBack"/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Saf</w:t>
                  </w:r>
                  <w:bookmarkEnd w:id="16"/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ety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603E10" w:rsidRPr="004D2956" w:rsidRDefault="00603E10" w:rsidP="00603E1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Max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603E10" w:rsidRDefault="00603E10" w:rsidP="00603E1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5.259e+000</w:t>
                  </w:r>
                </w:p>
                <w:p w:rsidR="00603E10" w:rsidRPr="004D2956" w:rsidRDefault="00603E10" w:rsidP="00603E1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3154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603E10" w:rsidRDefault="00603E10" w:rsidP="00603E1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5.443e+003</w:t>
                  </w:r>
                </w:p>
                <w:p w:rsidR="00603E10" w:rsidRPr="004D2956" w:rsidRDefault="00603E10" w:rsidP="00603E1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74686</w:t>
                  </w:r>
                </w:p>
              </w:tc>
            </w:tr>
            <w:tr w:rsidR="00603E10" w:rsidTr="00866DF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603E10" w:rsidRDefault="00603E10" w:rsidP="00603E10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6858000" cy="5674360"/>
                        <wp:effectExtent l="0" t="0" r="0" b="2540"/>
                        <wp:docPr id="13" name="Picture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56743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03E10" w:rsidRPr="004D2956" w:rsidRDefault="00603E10" w:rsidP="00603E1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aw_hook-test-SimulationXpress Study-Factor of Safety-Factor of Safety</w:t>
                  </w:r>
                </w:p>
              </w:tc>
            </w:tr>
          </w:tbl>
          <w:p w:rsidR="00603E10" w:rsidRPr="000B04D4" w:rsidRDefault="00603E10" w:rsidP="000A7C6B"/>
          <w:bookmarkEnd w:id="13"/>
          <w:bookmarkEnd w:id="14"/>
          <w:bookmarkEnd w:id="15"/>
          <w:p w:rsidR="00EC2432" w:rsidRDefault="00EC2432" w:rsidP="000A7C6B"/>
        </w:tc>
      </w:tr>
    </w:tbl>
    <w:p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B1701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0B1701" w:rsidRDefault="00603E10" w:rsidP="00603E10">
            <w:pPr>
              <w:pStyle w:val="Heading1"/>
              <w:outlineLvl w:val="0"/>
            </w:pPr>
            <w:bookmarkStart w:id="17" w:name="_Toc7018678"/>
            <w:r>
              <w:t>Conclusion</w:t>
            </w:r>
            <w:bookmarkEnd w:id="17"/>
          </w:p>
        </w:tc>
      </w:tr>
    </w:tbl>
    <w:p w:rsidR="00AC3438" w:rsidRPr="00AC3438" w:rsidRDefault="00AC3438" w:rsidP="00FE0924"/>
    <w:sectPr w:rsidR="00AC3438" w:rsidRPr="00AC3438" w:rsidSect="00603E10">
      <w:footerReference w:type="default" r:id="rId18"/>
      <w:footerReference w:type="first" r:id="rId1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703" w:rsidRDefault="00190703" w:rsidP="00F25CD7">
      <w:pPr>
        <w:spacing w:after="0" w:line="240" w:lineRule="auto"/>
      </w:pPr>
      <w:r>
        <w:separator/>
      </w:r>
    </w:p>
  </w:endnote>
  <w:endnote w:type="continuationSeparator" w:id="0">
    <w:p w:rsidR="00190703" w:rsidRDefault="00190703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DC4D2F" w:rsidTr="003E1AE9">
      <w:tc>
        <w:tcPr>
          <w:tcW w:w="867" w:type="pct"/>
        </w:tcPr>
        <w:p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DC4D2F" w:rsidRDefault="00603E10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:rsidR="00DC4D2F" w:rsidRDefault="00603E10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aw_hook-test</w:t>
          </w:r>
        </w:p>
      </w:tc>
      <w:tc>
        <w:tcPr>
          <w:tcW w:w="0" w:type="auto"/>
          <w:vAlign w:val="bottom"/>
        </w:tcPr>
        <w:p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B22AD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</w:tc>
    </w:tr>
  </w:tbl>
  <w:p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:rsidTr="00BF0BC4">
      <w:tc>
        <w:tcPr>
          <w:tcW w:w="1908" w:type="dxa"/>
        </w:tcPr>
        <w:p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DC4D2F" w:rsidRDefault="00603E10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DC4D2F" w:rsidRDefault="00603E10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aw_hook-test</w:t>
          </w:r>
        </w:p>
      </w:tc>
      <w:tc>
        <w:tcPr>
          <w:tcW w:w="360" w:type="dxa"/>
          <w:vAlign w:val="bottom"/>
        </w:tcPr>
        <w:p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B22A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703" w:rsidRDefault="00190703" w:rsidP="00F25CD7">
      <w:pPr>
        <w:spacing w:after="0" w:line="240" w:lineRule="auto"/>
      </w:pPr>
      <w:r>
        <w:separator/>
      </w:r>
    </w:p>
  </w:footnote>
  <w:footnote w:type="continuationSeparator" w:id="0">
    <w:p w:rsidR="00190703" w:rsidRDefault="00190703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E10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90703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27AF5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03E10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22AD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33E04E-CFFC-425A-9BE7-1BB1C766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hurch2\Documents\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6C9EB-1AA5-42D4-AE8D-0F5507689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0</TotalTime>
  <Pages>12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easit</dc:creator>
  <cp:lastModifiedBy>Aubrey Church</cp:lastModifiedBy>
  <cp:revision>2</cp:revision>
  <dcterms:created xsi:type="dcterms:W3CDTF">2019-04-24T23:32:00Z</dcterms:created>
  <dcterms:modified xsi:type="dcterms:W3CDTF">2019-04-24T23:32:00Z</dcterms:modified>
</cp:coreProperties>
</file>